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25D1B" w14:textId="0A8510F7" w:rsidR="007D5377" w:rsidRPr="007F32C9" w:rsidRDefault="007D5377" w:rsidP="007D5377">
      <w:pPr>
        <w:jc w:val="center"/>
        <w:rPr>
          <w:b/>
          <w:sz w:val="24"/>
          <w:szCs w:val="24"/>
        </w:rPr>
      </w:pPr>
      <w:r w:rsidRPr="007F32C9">
        <w:rPr>
          <w:b/>
          <w:sz w:val="24"/>
          <w:szCs w:val="24"/>
        </w:rPr>
        <w:t xml:space="preserve">SCHOOL OF </w:t>
      </w:r>
      <w:r w:rsidR="0036094D">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1D24D2F7"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37F3751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w:t>
            </w:r>
            <w:r w:rsidRPr="007F32C9">
              <w:rPr>
                <w:sz w:val="24"/>
                <w:szCs w:val="24"/>
              </w:rPr>
              <w:t>YourStudentID</w:t>
            </w:r>
            <w:r w:rsidR="00CE34B9" w:rsidRPr="007F32C9">
              <w:rPr>
                <w:sz w:val="24"/>
                <w:szCs w:val="24"/>
              </w:rPr>
              <w:t>-YourName</w:t>
            </w:r>
            <w:r w:rsidR="0036094D">
              <w:rPr>
                <w:sz w:val="24"/>
                <w:szCs w:val="24"/>
              </w:rPr>
              <w:t>-YourLecturer</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6722B994" w:rsidR="00245252" w:rsidRPr="007F32C9" w:rsidRDefault="00106DA7">
            <w:pPr>
              <w:rPr>
                <w:sz w:val="24"/>
                <w:szCs w:val="24"/>
              </w:rPr>
            </w:pPr>
            <w:r>
              <w:rPr>
                <w:sz w:val="24"/>
                <w:szCs w:val="24"/>
              </w:rPr>
              <w:t>Chia Yao An, Kendrick</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4BCECF73" w:rsidR="00411B8B" w:rsidRPr="007F32C9" w:rsidRDefault="00106DA7">
            <w:pPr>
              <w:rPr>
                <w:sz w:val="24"/>
                <w:szCs w:val="24"/>
              </w:rPr>
            </w:pPr>
            <w:r>
              <w:rPr>
                <w:sz w:val="24"/>
                <w:szCs w:val="24"/>
              </w:rPr>
              <w:t>Sng Tian Hao, Keith</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2DF899C7" w:rsidR="00411B8B" w:rsidRPr="007F32C9" w:rsidRDefault="00106DA7">
            <w:pPr>
              <w:rPr>
                <w:sz w:val="24"/>
                <w:szCs w:val="24"/>
              </w:rPr>
            </w:pPr>
            <w:r>
              <w:rPr>
                <w:sz w:val="24"/>
                <w:szCs w:val="24"/>
              </w:rPr>
              <w:t>1273381F</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353037D8" w:rsidR="00411B8B" w:rsidRPr="007F32C9" w:rsidRDefault="00106DA7">
            <w:pPr>
              <w:rPr>
                <w:sz w:val="24"/>
                <w:szCs w:val="24"/>
              </w:rPr>
            </w:pPr>
            <w:r>
              <w:rPr>
                <w:sz w:val="24"/>
                <w:szCs w:val="24"/>
              </w:rPr>
              <w:t>C</w:t>
            </w:r>
          </w:p>
        </w:tc>
      </w:tr>
    </w:tbl>
    <w:p w14:paraId="568622BB" w14:textId="22997F33" w:rsidR="008D3560" w:rsidRPr="007F32C9" w:rsidRDefault="008D3560">
      <w:pPr>
        <w:rPr>
          <w:sz w:val="24"/>
          <w:szCs w:val="24"/>
        </w:rPr>
      </w:pPr>
    </w:p>
    <w:p w14:paraId="35D38BDF" w14:textId="7C6F1BE7"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36094D">
        <w:rPr>
          <w:sz w:val="24"/>
          <w:szCs w:val="24"/>
        </w:rPr>
        <w:t>RATE THE EFFORTS AND COMPETENCY THAT IS DEMONSTRATED IN THIS ASSIGNMENT</w:t>
      </w:r>
    </w:p>
    <w:p w14:paraId="0FA9AA01" w14:textId="268C2369" w:rsidR="0036164A" w:rsidRDefault="0036164A" w:rsidP="0036164A">
      <w:pPr>
        <w:rPr>
          <w:b/>
          <w:color w:val="FF0000"/>
          <w:sz w:val="24"/>
          <w:szCs w:val="24"/>
        </w:rPr>
      </w:pPr>
    </w:p>
    <w:p w14:paraId="6B2630F5" w14:textId="77777777" w:rsidR="0036094D" w:rsidRDefault="0036094D" w:rsidP="0036164A">
      <w:pPr>
        <w:rPr>
          <w:sz w:val="24"/>
          <w:szCs w:val="24"/>
        </w:rPr>
      </w:pPr>
      <w:r>
        <w:rPr>
          <w:sz w:val="24"/>
          <w:szCs w:val="24"/>
        </w:rPr>
        <w:t>Tick in the column that best describes the efforts, technical competency and depth of data analysis that is demonstrated in this assignment.</w:t>
      </w:r>
    </w:p>
    <w:p w14:paraId="7CAEF0F8" w14:textId="77777777" w:rsidR="0036094D" w:rsidRDefault="0036094D" w:rsidP="0036164A">
      <w:pPr>
        <w:rPr>
          <w:sz w:val="24"/>
          <w:szCs w:val="24"/>
        </w:rPr>
      </w:pPr>
    </w:p>
    <w:p w14:paraId="4511DF67" w14:textId="0936A157" w:rsidR="0036164A" w:rsidRDefault="0036094D" w:rsidP="0036164A">
      <w:pPr>
        <w:rPr>
          <w:sz w:val="24"/>
          <w:szCs w:val="24"/>
        </w:rPr>
      </w:pPr>
      <w:r>
        <w:rPr>
          <w:sz w:val="24"/>
          <w:szCs w:val="24"/>
        </w:rPr>
        <w:t xml:space="preserve">Justify your rating in the second and third questions below </w:t>
      </w:r>
    </w:p>
    <w:p w14:paraId="7331FB79" w14:textId="77777777" w:rsidR="0036094D" w:rsidRDefault="0036094D" w:rsidP="0036164A">
      <w:pPr>
        <w:rPr>
          <w:sz w:val="24"/>
          <w:szCs w:val="24"/>
        </w:rPr>
      </w:pPr>
    </w:p>
    <w:tbl>
      <w:tblPr>
        <w:tblStyle w:val="TableGrid"/>
        <w:tblW w:w="0" w:type="auto"/>
        <w:tblLook w:val="04A0" w:firstRow="1" w:lastRow="0" w:firstColumn="1" w:lastColumn="0" w:noHBand="0" w:noVBand="1"/>
      </w:tblPr>
      <w:tblGrid>
        <w:gridCol w:w="2547"/>
        <w:gridCol w:w="1580"/>
        <w:gridCol w:w="1581"/>
        <w:gridCol w:w="1580"/>
        <w:gridCol w:w="1581"/>
        <w:gridCol w:w="1581"/>
      </w:tblGrid>
      <w:tr w:rsidR="0036094D" w14:paraId="4F1F5E05" w14:textId="77777777" w:rsidTr="0036094D">
        <w:tc>
          <w:tcPr>
            <w:tcW w:w="2547" w:type="dxa"/>
          </w:tcPr>
          <w:p w14:paraId="20F9C1A5" w14:textId="67CDDCA3" w:rsidR="0036094D" w:rsidRDefault="0036094D" w:rsidP="0036164A">
            <w:pPr>
              <w:rPr>
                <w:sz w:val="24"/>
                <w:szCs w:val="24"/>
              </w:rPr>
            </w:pPr>
          </w:p>
        </w:tc>
        <w:tc>
          <w:tcPr>
            <w:tcW w:w="1580" w:type="dxa"/>
            <w:shd w:val="clear" w:color="auto" w:fill="FDE9D9" w:themeFill="accent6" w:themeFillTint="33"/>
          </w:tcPr>
          <w:p w14:paraId="0AE83E5F" w14:textId="7DD7B9ED" w:rsidR="0036094D" w:rsidRPr="0036094D" w:rsidRDefault="0036094D" w:rsidP="0036094D">
            <w:pPr>
              <w:jc w:val="center"/>
              <w:rPr>
                <w:b/>
                <w:color w:val="FF0000"/>
                <w:sz w:val="28"/>
                <w:szCs w:val="24"/>
              </w:rPr>
            </w:pPr>
            <w:r w:rsidRPr="0036094D">
              <w:rPr>
                <w:b/>
                <w:color w:val="FF0000"/>
                <w:sz w:val="28"/>
                <w:szCs w:val="24"/>
              </w:rPr>
              <w:t>WAY Above Average</w:t>
            </w:r>
          </w:p>
        </w:tc>
        <w:tc>
          <w:tcPr>
            <w:tcW w:w="1581" w:type="dxa"/>
            <w:shd w:val="clear" w:color="auto" w:fill="FDE9D9" w:themeFill="accent6" w:themeFillTint="33"/>
          </w:tcPr>
          <w:p w14:paraId="0AAD758B" w14:textId="08CF268E" w:rsidR="0036094D" w:rsidRPr="0036094D" w:rsidRDefault="0036094D" w:rsidP="0036094D">
            <w:pPr>
              <w:jc w:val="center"/>
              <w:rPr>
                <w:b/>
                <w:color w:val="FF0000"/>
                <w:sz w:val="28"/>
                <w:szCs w:val="24"/>
              </w:rPr>
            </w:pPr>
            <w:r w:rsidRPr="0036094D">
              <w:rPr>
                <w:b/>
                <w:color w:val="FF0000"/>
                <w:sz w:val="28"/>
                <w:szCs w:val="24"/>
              </w:rPr>
              <w:t>Above Average</w:t>
            </w:r>
          </w:p>
        </w:tc>
        <w:tc>
          <w:tcPr>
            <w:tcW w:w="1580" w:type="dxa"/>
            <w:shd w:val="clear" w:color="auto" w:fill="FDE9D9" w:themeFill="accent6" w:themeFillTint="33"/>
          </w:tcPr>
          <w:p w14:paraId="3B82FD5C" w14:textId="70575E5C" w:rsidR="0036094D" w:rsidRPr="0036094D" w:rsidRDefault="0036094D" w:rsidP="0036094D">
            <w:pPr>
              <w:jc w:val="center"/>
              <w:rPr>
                <w:b/>
                <w:color w:val="FF0000"/>
                <w:sz w:val="28"/>
                <w:szCs w:val="24"/>
              </w:rPr>
            </w:pPr>
            <w:r w:rsidRPr="0036094D">
              <w:rPr>
                <w:b/>
                <w:color w:val="FF0000"/>
                <w:sz w:val="28"/>
                <w:szCs w:val="24"/>
              </w:rPr>
              <w:t>Average</w:t>
            </w:r>
          </w:p>
        </w:tc>
        <w:tc>
          <w:tcPr>
            <w:tcW w:w="1581" w:type="dxa"/>
            <w:shd w:val="clear" w:color="auto" w:fill="FDE9D9" w:themeFill="accent6" w:themeFillTint="33"/>
          </w:tcPr>
          <w:p w14:paraId="2B3E7E2D" w14:textId="1EE8D0D4" w:rsidR="0036094D" w:rsidRPr="0036094D" w:rsidRDefault="0036094D" w:rsidP="0036094D">
            <w:pPr>
              <w:jc w:val="center"/>
              <w:rPr>
                <w:b/>
                <w:color w:val="FF0000"/>
                <w:sz w:val="28"/>
                <w:szCs w:val="24"/>
              </w:rPr>
            </w:pPr>
            <w:r w:rsidRPr="0036094D">
              <w:rPr>
                <w:b/>
                <w:color w:val="FF0000"/>
                <w:sz w:val="28"/>
                <w:szCs w:val="24"/>
              </w:rPr>
              <w:t>Below Average</w:t>
            </w:r>
          </w:p>
        </w:tc>
        <w:tc>
          <w:tcPr>
            <w:tcW w:w="1581" w:type="dxa"/>
            <w:shd w:val="clear" w:color="auto" w:fill="FDE9D9" w:themeFill="accent6" w:themeFillTint="33"/>
          </w:tcPr>
          <w:p w14:paraId="28869C1A" w14:textId="508700BE" w:rsidR="0036094D" w:rsidRPr="0036094D" w:rsidRDefault="0036094D" w:rsidP="0036094D">
            <w:pPr>
              <w:jc w:val="center"/>
              <w:rPr>
                <w:b/>
                <w:color w:val="FF0000"/>
                <w:sz w:val="28"/>
                <w:szCs w:val="24"/>
              </w:rPr>
            </w:pPr>
            <w:r w:rsidRPr="0036094D">
              <w:rPr>
                <w:b/>
                <w:color w:val="FF0000"/>
                <w:sz w:val="28"/>
                <w:szCs w:val="24"/>
              </w:rPr>
              <w:t>Way Below Average</w:t>
            </w:r>
          </w:p>
        </w:tc>
      </w:tr>
      <w:tr w:rsidR="0036094D" w14:paraId="7F02E822" w14:textId="77777777" w:rsidTr="00F82BE1">
        <w:tc>
          <w:tcPr>
            <w:tcW w:w="2547" w:type="dxa"/>
          </w:tcPr>
          <w:p w14:paraId="0166D816" w14:textId="5F9652F9" w:rsidR="0036094D" w:rsidRDefault="0036094D" w:rsidP="0036164A">
            <w:pPr>
              <w:rPr>
                <w:sz w:val="24"/>
                <w:szCs w:val="24"/>
              </w:rPr>
            </w:pPr>
            <w:r>
              <w:rPr>
                <w:sz w:val="24"/>
                <w:szCs w:val="24"/>
              </w:rPr>
              <w:t>Coding</w:t>
            </w:r>
          </w:p>
        </w:tc>
        <w:tc>
          <w:tcPr>
            <w:tcW w:w="1580" w:type="dxa"/>
          </w:tcPr>
          <w:p w14:paraId="4A77E522" w14:textId="0FA3907F" w:rsidR="0036094D" w:rsidRDefault="0074790A" w:rsidP="0074790A">
            <w:pPr>
              <w:jc w:val="center"/>
              <w:rPr>
                <w:sz w:val="24"/>
                <w:szCs w:val="24"/>
              </w:rPr>
            </w:pPr>
            <w:r>
              <w:rPr>
                <w:sz w:val="24"/>
                <w:szCs w:val="24"/>
              </w:rPr>
              <w:t>X</w:t>
            </w:r>
          </w:p>
        </w:tc>
        <w:tc>
          <w:tcPr>
            <w:tcW w:w="1581" w:type="dxa"/>
          </w:tcPr>
          <w:p w14:paraId="749E1626" w14:textId="77777777" w:rsidR="0036094D" w:rsidRDefault="0036094D" w:rsidP="0036164A">
            <w:pPr>
              <w:rPr>
                <w:sz w:val="24"/>
                <w:szCs w:val="24"/>
              </w:rPr>
            </w:pPr>
          </w:p>
        </w:tc>
        <w:tc>
          <w:tcPr>
            <w:tcW w:w="1580" w:type="dxa"/>
          </w:tcPr>
          <w:p w14:paraId="6FC4B6F9" w14:textId="77777777" w:rsidR="0036094D" w:rsidRDefault="0036094D" w:rsidP="0036164A">
            <w:pPr>
              <w:rPr>
                <w:sz w:val="24"/>
                <w:szCs w:val="24"/>
              </w:rPr>
            </w:pPr>
          </w:p>
        </w:tc>
        <w:tc>
          <w:tcPr>
            <w:tcW w:w="1581" w:type="dxa"/>
          </w:tcPr>
          <w:p w14:paraId="68AC625E" w14:textId="77777777" w:rsidR="0036094D" w:rsidRDefault="0036094D" w:rsidP="0036164A">
            <w:pPr>
              <w:rPr>
                <w:sz w:val="24"/>
                <w:szCs w:val="24"/>
              </w:rPr>
            </w:pPr>
          </w:p>
        </w:tc>
        <w:tc>
          <w:tcPr>
            <w:tcW w:w="1581" w:type="dxa"/>
          </w:tcPr>
          <w:p w14:paraId="617C778B" w14:textId="1A76611A" w:rsidR="0036094D" w:rsidRDefault="0036094D" w:rsidP="0036164A">
            <w:pPr>
              <w:rPr>
                <w:sz w:val="24"/>
                <w:szCs w:val="24"/>
              </w:rPr>
            </w:pPr>
          </w:p>
        </w:tc>
      </w:tr>
      <w:tr w:rsidR="0036094D" w14:paraId="30472931" w14:textId="77777777" w:rsidTr="00F82BE1">
        <w:tc>
          <w:tcPr>
            <w:tcW w:w="2547" w:type="dxa"/>
          </w:tcPr>
          <w:p w14:paraId="2306FDDB" w14:textId="13A961C0" w:rsidR="0036094D" w:rsidRDefault="0036094D" w:rsidP="0036164A">
            <w:pPr>
              <w:rPr>
                <w:sz w:val="24"/>
                <w:szCs w:val="24"/>
              </w:rPr>
            </w:pPr>
            <w:r>
              <w:rPr>
                <w:sz w:val="24"/>
                <w:szCs w:val="24"/>
              </w:rPr>
              <w:t>Analysis</w:t>
            </w:r>
          </w:p>
        </w:tc>
        <w:tc>
          <w:tcPr>
            <w:tcW w:w="1580" w:type="dxa"/>
          </w:tcPr>
          <w:p w14:paraId="5E45796C" w14:textId="10EB101D" w:rsidR="0036094D" w:rsidRDefault="0074790A" w:rsidP="0074790A">
            <w:pPr>
              <w:jc w:val="center"/>
              <w:rPr>
                <w:sz w:val="24"/>
                <w:szCs w:val="24"/>
              </w:rPr>
            </w:pPr>
            <w:r>
              <w:rPr>
                <w:sz w:val="24"/>
                <w:szCs w:val="24"/>
              </w:rPr>
              <w:t>X</w:t>
            </w:r>
          </w:p>
        </w:tc>
        <w:tc>
          <w:tcPr>
            <w:tcW w:w="1581" w:type="dxa"/>
          </w:tcPr>
          <w:p w14:paraId="2A500D49" w14:textId="77777777" w:rsidR="0036094D" w:rsidRDefault="0036094D" w:rsidP="0036164A">
            <w:pPr>
              <w:rPr>
                <w:sz w:val="24"/>
                <w:szCs w:val="24"/>
              </w:rPr>
            </w:pPr>
          </w:p>
        </w:tc>
        <w:tc>
          <w:tcPr>
            <w:tcW w:w="1580" w:type="dxa"/>
          </w:tcPr>
          <w:p w14:paraId="5C1A7652" w14:textId="77777777" w:rsidR="0036094D" w:rsidRDefault="0036094D" w:rsidP="0036164A">
            <w:pPr>
              <w:rPr>
                <w:sz w:val="24"/>
                <w:szCs w:val="24"/>
              </w:rPr>
            </w:pPr>
          </w:p>
        </w:tc>
        <w:tc>
          <w:tcPr>
            <w:tcW w:w="1581" w:type="dxa"/>
          </w:tcPr>
          <w:p w14:paraId="7E3A0898" w14:textId="77777777" w:rsidR="0036094D" w:rsidRDefault="0036094D" w:rsidP="0036164A">
            <w:pPr>
              <w:rPr>
                <w:sz w:val="24"/>
                <w:szCs w:val="24"/>
              </w:rPr>
            </w:pPr>
          </w:p>
        </w:tc>
        <w:tc>
          <w:tcPr>
            <w:tcW w:w="1581" w:type="dxa"/>
          </w:tcPr>
          <w:p w14:paraId="1368A323" w14:textId="77777777" w:rsidR="0036094D" w:rsidRDefault="0036094D" w:rsidP="0036164A">
            <w:pPr>
              <w:rPr>
                <w:sz w:val="24"/>
                <w:szCs w:val="24"/>
              </w:rPr>
            </w:pPr>
          </w:p>
        </w:tc>
      </w:tr>
    </w:tbl>
    <w:p w14:paraId="416AED50" w14:textId="77777777" w:rsidR="002A64EC" w:rsidRPr="007F32C9" w:rsidRDefault="002A64EC" w:rsidP="002A64EC">
      <w:pPr>
        <w:rPr>
          <w:sz w:val="24"/>
          <w:szCs w:val="24"/>
        </w:rPr>
      </w:pPr>
    </w:p>
    <w:p w14:paraId="3E1EDF6B" w14:textId="333BFD2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sidR="0036094D">
        <w:rPr>
          <w:sz w:val="24"/>
          <w:szCs w:val="24"/>
        </w:rPr>
        <w:t xml:space="preserve">JUSTIFICATION FOR RATING GIVEN FOR </w:t>
      </w:r>
      <w:r w:rsidR="0036094D" w:rsidRPr="00DB458F">
        <w:rPr>
          <w:sz w:val="24"/>
          <w:szCs w:val="24"/>
          <w:highlight w:val="yellow"/>
        </w:rPr>
        <w:t>CODING</w:t>
      </w:r>
      <w:r w:rsidR="0036094D">
        <w:rPr>
          <w:sz w:val="24"/>
          <w:szCs w:val="24"/>
        </w:rPr>
        <w:t xml:space="preserve"> </w:t>
      </w:r>
    </w:p>
    <w:p w14:paraId="349B7023" w14:textId="7BE66E51" w:rsidR="000B7469" w:rsidRDefault="000B7469" w:rsidP="000B7469">
      <w:pPr>
        <w:rPr>
          <w:sz w:val="24"/>
          <w:szCs w:val="24"/>
        </w:rPr>
      </w:pPr>
    </w:p>
    <w:p w14:paraId="5223077F" w14:textId="51B1D89D" w:rsidR="0036094D" w:rsidRDefault="0036094D" w:rsidP="000B7469">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For CA2, the basic requirements are to produce </w:t>
      </w:r>
      <w:r w:rsidR="007B17CE">
        <w:rPr>
          <w:sz w:val="24"/>
          <w:szCs w:val="24"/>
        </w:rPr>
        <w:t xml:space="preserve">4 different </w:t>
      </w:r>
      <w:r w:rsidR="00B42EC0">
        <w:rPr>
          <w:sz w:val="24"/>
          <w:szCs w:val="24"/>
        </w:rPr>
        <w:t>graphs</w:t>
      </w:r>
      <w:r w:rsidR="007B17CE">
        <w:rPr>
          <w:sz w:val="24"/>
          <w:szCs w:val="24"/>
        </w:rPr>
        <w:t xml:space="preserve"> </w:t>
      </w:r>
      <w:r w:rsidR="00CB1CC4">
        <w:rPr>
          <w:sz w:val="24"/>
          <w:szCs w:val="24"/>
        </w:rPr>
        <w:t>with at least 3 datasets.</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164E3285" w14:textId="44BB72A5" w:rsidR="002A64EC" w:rsidRDefault="0074790A" w:rsidP="0074790A">
            <w:pPr>
              <w:pStyle w:val="ListParagraph"/>
              <w:numPr>
                <w:ilvl w:val="0"/>
                <w:numId w:val="9"/>
              </w:numPr>
              <w:rPr>
                <w:sz w:val="24"/>
                <w:szCs w:val="24"/>
              </w:rPr>
            </w:pPr>
            <w:r>
              <w:rPr>
                <w:sz w:val="24"/>
                <w:szCs w:val="24"/>
              </w:rPr>
              <w:t xml:space="preserve">Used 10 datasets for a comprehensive analysis of Singapore’s </w:t>
            </w:r>
            <w:proofErr w:type="spellStart"/>
            <w:r>
              <w:rPr>
                <w:sz w:val="24"/>
                <w:szCs w:val="24"/>
              </w:rPr>
              <w:t>labour</w:t>
            </w:r>
            <w:proofErr w:type="spellEnd"/>
            <w:r>
              <w:rPr>
                <w:sz w:val="24"/>
                <w:szCs w:val="24"/>
              </w:rPr>
              <w:t xml:space="preserve"> market with 8 graphs produced</w:t>
            </w:r>
          </w:p>
          <w:p w14:paraId="3E3763AB" w14:textId="0B710C98" w:rsidR="0074790A" w:rsidRDefault="0074790A" w:rsidP="0074790A">
            <w:pPr>
              <w:pStyle w:val="ListParagraph"/>
              <w:numPr>
                <w:ilvl w:val="0"/>
                <w:numId w:val="9"/>
              </w:numPr>
              <w:rPr>
                <w:sz w:val="24"/>
                <w:szCs w:val="24"/>
              </w:rPr>
            </w:pPr>
            <w:r>
              <w:rPr>
                <w:sz w:val="24"/>
                <w:szCs w:val="24"/>
              </w:rPr>
              <w:t>Emulated typical data analysis workflow in a business context (ETL for data ingestion, querying from database, manipulation &amp; cleaning, followed by analysis of dataset and visualization)</w:t>
            </w:r>
          </w:p>
          <w:p w14:paraId="745B6EEE" w14:textId="53D09170" w:rsidR="0074790A" w:rsidRDefault="0074790A" w:rsidP="0074790A">
            <w:pPr>
              <w:pStyle w:val="ListParagraph"/>
              <w:numPr>
                <w:ilvl w:val="0"/>
                <w:numId w:val="9"/>
              </w:numPr>
              <w:rPr>
                <w:sz w:val="24"/>
                <w:szCs w:val="24"/>
              </w:rPr>
            </w:pPr>
            <w:proofErr w:type="spellStart"/>
            <w:r>
              <w:rPr>
                <w:sz w:val="24"/>
                <w:szCs w:val="24"/>
              </w:rPr>
              <w:t>Utilised</w:t>
            </w:r>
            <w:proofErr w:type="spellEnd"/>
            <w:r>
              <w:rPr>
                <w:sz w:val="24"/>
                <w:szCs w:val="24"/>
              </w:rPr>
              <w:t xml:space="preserve"> tools outside the scope of this module (API calling, PCA)</w:t>
            </w:r>
          </w:p>
          <w:p w14:paraId="7CA25057" w14:textId="4B992840" w:rsidR="002A64EC" w:rsidRPr="006B280F" w:rsidRDefault="0074790A" w:rsidP="00226694">
            <w:pPr>
              <w:pStyle w:val="ListParagraph"/>
              <w:numPr>
                <w:ilvl w:val="0"/>
                <w:numId w:val="9"/>
              </w:numPr>
              <w:rPr>
                <w:sz w:val="24"/>
                <w:szCs w:val="24"/>
              </w:rPr>
            </w:pPr>
            <w:r>
              <w:rPr>
                <w:sz w:val="24"/>
                <w:szCs w:val="24"/>
              </w:rPr>
              <w:t>Clean notebook with markdown annotations for clarity and logical flow</w:t>
            </w:r>
          </w:p>
          <w:p w14:paraId="79F10486" w14:textId="77777777" w:rsidR="002A64EC" w:rsidRDefault="002A64EC" w:rsidP="00226694">
            <w:pPr>
              <w:rPr>
                <w:sz w:val="24"/>
                <w:szCs w:val="24"/>
              </w:rPr>
            </w:pPr>
          </w:p>
        </w:tc>
      </w:tr>
    </w:tbl>
    <w:p w14:paraId="74109B2E" w14:textId="77777777" w:rsidR="0036094D" w:rsidRPr="007F32C9" w:rsidRDefault="0036094D" w:rsidP="0036094D">
      <w:pPr>
        <w:rPr>
          <w:sz w:val="24"/>
          <w:szCs w:val="24"/>
        </w:rPr>
      </w:pPr>
    </w:p>
    <w:p w14:paraId="3C1E382F" w14:textId="77777777" w:rsidR="0036094D" w:rsidRPr="007F32C9" w:rsidRDefault="0036094D" w:rsidP="0036094D">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JUSTIFICATION FOR RATING GIVEN FOR </w:t>
      </w:r>
      <w:r w:rsidRPr="00DB458F">
        <w:rPr>
          <w:sz w:val="24"/>
          <w:szCs w:val="24"/>
          <w:highlight w:val="yellow"/>
        </w:rPr>
        <w:t>DATA ANALYSIS</w:t>
      </w:r>
      <w:r>
        <w:rPr>
          <w:sz w:val="24"/>
          <w:szCs w:val="24"/>
        </w:rPr>
        <w:t xml:space="preserve"> </w:t>
      </w:r>
    </w:p>
    <w:p w14:paraId="3B3B7B8B" w14:textId="77777777" w:rsidR="00DB458F" w:rsidRDefault="00DB458F" w:rsidP="00DB458F">
      <w:pPr>
        <w:rPr>
          <w:sz w:val="24"/>
          <w:szCs w:val="24"/>
        </w:rPr>
      </w:pPr>
    </w:p>
    <w:p w14:paraId="73FF5371" w14:textId="26C1A241" w:rsidR="00DB458F" w:rsidRDefault="00DB458F" w:rsidP="00DB458F">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w:t>
      </w:r>
    </w:p>
    <w:p w14:paraId="192EEAE1" w14:textId="77777777" w:rsidR="0036094D" w:rsidRDefault="0036094D" w:rsidP="0036094D">
      <w:pPr>
        <w:rPr>
          <w:sz w:val="24"/>
          <w:szCs w:val="24"/>
        </w:rPr>
      </w:pPr>
    </w:p>
    <w:tbl>
      <w:tblPr>
        <w:tblStyle w:val="TableGrid"/>
        <w:tblW w:w="0" w:type="auto"/>
        <w:tblLook w:val="04A0" w:firstRow="1" w:lastRow="0" w:firstColumn="1" w:lastColumn="0" w:noHBand="0" w:noVBand="1"/>
      </w:tblPr>
      <w:tblGrid>
        <w:gridCol w:w="10450"/>
      </w:tblGrid>
      <w:tr w:rsidR="0036094D" w14:paraId="4B21FCF3" w14:textId="77777777" w:rsidTr="00317BB3">
        <w:tc>
          <w:tcPr>
            <w:tcW w:w="10450" w:type="dxa"/>
          </w:tcPr>
          <w:p w14:paraId="3F446F6A" w14:textId="5BFE414B" w:rsidR="0074790A" w:rsidRDefault="0074790A" w:rsidP="0074790A">
            <w:pPr>
              <w:pStyle w:val="ListParagraph"/>
              <w:numPr>
                <w:ilvl w:val="0"/>
                <w:numId w:val="9"/>
              </w:numPr>
              <w:rPr>
                <w:sz w:val="24"/>
                <w:szCs w:val="24"/>
              </w:rPr>
            </w:pPr>
            <w:r>
              <w:rPr>
                <w:sz w:val="24"/>
                <w:szCs w:val="24"/>
              </w:rPr>
              <w:lastRenderedPageBreak/>
              <w:t xml:space="preserve">Went beyond basic requirements of CA2 to ensure analysis is comprehensive and narrative is holistic/coherent (e.g., 3 datasets and 4 graphs is not enough to </w:t>
            </w:r>
            <w:proofErr w:type="spellStart"/>
            <w:r>
              <w:rPr>
                <w:sz w:val="24"/>
                <w:szCs w:val="24"/>
              </w:rPr>
              <w:t>analyse</w:t>
            </w:r>
            <w:proofErr w:type="spellEnd"/>
            <w:r>
              <w:rPr>
                <w:sz w:val="24"/>
                <w:szCs w:val="24"/>
              </w:rPr>
              <w:t xml:space="preserve"> the </w:t>
            </w:r>
            <w:proofErr w:type="spellStart"/>
            <w:r>
              <w:rPr>
                <w:sz w:val="24"/>
                <w:szCs w:val="24"/>
              </w:rPr>
              <w:t>labour</w:t>
            </w:r>
            <w:proofErr w:type="spellEnd"/>
            <w:r>
              <w:rPr>
                <w:sz w:val="24"/>
                <w:szCs w:val="24"/>
              </w:rPr>
              <w:t xml:space="preserve"> market, so I created more based on what’s necessary for a compelling storyline)</w:t>
            </w:r>
          </w:p>
          <w:p w14:paraId="112DAE56" w14:textId="0E07DD1F" w:rsidR="0036094D" w:rsidRPr="006B280F" w:rsidRDefault="0074790A" w:rsidP="00317BB3">
            <w:pPr>
              <w:pStyle w:val="ListParagraph"/>
              <w:numPr>
                <w:ilvl w:val="0"/>
                <w:numId w:val="9"/>
              </w:numPr>
              <w:rPr>
                <w:sz w:val="24"/>
                <w:szCs w:val="24"/>
              </w:rPr>
            </w:pPr>
            <w:r>
              <w:rPr>
                <w:sz w:val="24"/>
                <w:szCs w:val="24"/>
              </w:rPr>
              <w:t>As above in Question 2</w:t>
            </w:r>
          </w:p>
          <w:p w14:paraId="2085E153" w14:textId="77777777" w:rsidR="0036094D" w:rsidRDefault="0036094D" w:rsidP="00317BB3">
            <w:pPr>
              <w:rPr>
                <w:sz w:val="24"/>
                <w:szCs w:val="24"/>
              </w:rPr>
            </w:pPr>
          </w:p>
        </w:tc>
      </w:tr>
    </w:tbl>
    <w:p w14:paraId="320B3C2F" w14:textId="77777777" w:rsidR="0036094D" w:rsidRPr="007F32C9" w:rsidRDefault="0036094D" w:rsidP="00600CE4">
      <w:pPr>
        <w:rPr>
          <w:sz w:val="24"/>
          <w:szCs w:val="24"/>
        </w:rPr>
      </w:pPr>
    </w:p>
    <w:p w14:paraId="1A256C9B" w14:textId="6999B401" w:rsidR="00600CE4" w:rsidRPr="007F32C9" w:rsidRDefault="00600CE4" w:rsidP="00600CE4">
      <w:pPr>
        <w:pStyle w:val="Heading1"/>
        <w:rPr>
          <w:sz w:val="24"/>
          <w:szCs w:val="24"/>
        </w:rPr>
      </w:pPr>
      <w:r w:rsidRPr="007F32C9">
        <w:rPr>
          <w:sz w:val="24"/>
          <w:szCs w:val="24"/>
        </w:rPr>
        <w:t xml:space="preserve">QUESTION </w:t>
      </w:r>
      <w:r w:rsidR="0036094D">
        <w:rPr>
          <w:sz w:val="24"/>
          <w:szCs w:val="24"/>
        </w:rPr>
        <w:t>4</w:t>
      </w:r>
      <w:r w:rsidRPr="007F32C9">
        <w:rPr>
          <w:sz w:val="24"/>
          <w:szCs w:val="24"/>
        </w:rPr>
        <w:t xml:space="preserve">: </w:t>
      </w:r>
      <w:r w:rsidR="00F82DAE">
        <w:rPr>
          <w:sz w:val="24"/>
          <w:szCs w:val="24"/>
        </w:rPr>
        <w:t>YOUR FUTURE PLANS</w:t>
      </w:r>
    </w:p>
    <w:p w14:paraId="0EE16CD5" w14:textId="77777777" w:rsidR="00600CE4" w:rsidRDefault="00600CE4" w:rsidP="00600CE4">
      <w:pPr>
        <w:rPr>
          <w:sz w:val="24"/>
          <w:szCs w:val="24"/>
        </w:rPr>
      </w:pPr>
    </w:p>
    <w:p w14:paraId="73C6C02F" w14:textId="77777777" w:rsidR="00DB458F" w:rsidRDefault="00DB458F" w:rsidP="00DB458F">
      <w:pPr>
        <w:rPr>
          <w:sz w:val="24"/>
          <w:szCs w:val="24"/>
        </w:rPr>
      </w:pPr>
      <w:r>
        <w:rPr>
          <w:sz w:val="24"/>
          <w:szCs w:val="24"/>
        </w:rPr>
        <w:t>How do you rate your programming competency with data analysis tasks after completing this assignment? Give yourself a rating from 0 to 10.</w:t>
      </w:r>
    </w:p>
    <w:p w14:paraId="25310EFD" w14:textId="77777777" w:rsidR="00DB458F" w:rsidRDefault="00DB458F"/>
    <w:tbl>
      <w:tblPr>
        <w:tblStyle w:val="TableGrid"/>
        <w:tblW w:w="0" w:type="auto"/>
        <w:tblLook w:val="04A0" w:firstRow="1" w:lastRow="0" w:firstColumn="1" w:lastColumn="0" w:noHBand="0" w:noVBand="1"/>
      </w:tblPr>
      <w:tblGrid>
        <w:gridCol w:w="10450"/>
      </w:tblGrid>
      <w:tr w:rsidR="00600CE4" w14:paraId="67BD1A25" w14:textId="77777777" w:rsidTr="00D7365F">
        <w:tc>
          <w:tcPr>
            <w:tcW w:w="10450" w:type="dxa"/>
          </w:tcPr>
          <w:p w14:paraId="7918D708" w14:textId="18BEA1D4" w:rsidR="00600CE4" w:rsidRDefault="0074790A" w:rsidP="00D7365F">
            <w:pPr>
              <w:rPr>
                <w:sz w:val="24"/>
                <w:szCs w:val="24"/>
              </w:rPr>
            </w:pPr>
            <w:r>
              <w:rPr>
                <w:sz w:val="24"/>
                <w:szCs w:val="24"/>
              </w:rPr>
              <w:t xml:space="preserve">7.5. I think there are better methods and ways to </w:t>
            </w:r>
            <w:proofErr w:type="spellStart"/>
            <w:r>
              <w:rPr>
                <w:sz w:val="24"/>
                <w:szCs w:val="24"/>
              </w:rPr>
              <w:t>visualise</w:t>
            </w:r>
            <w:proofErr w:type="spellEnd"/>
            <w:r>
              <w:rPr>
                <w:sz w:val="24"/>
                <w:szCs w:val="24"/>
              </w:rPr>
              <w:t xml:space="preserve"> </w:t>
            </w:r>
            <w:r w:rsidR="006B280F">
              <w:rPr>
                <w:sz w:val="24"/>
                <w:szCs w:val="24"/>
              </w:rPr>
              <w:t xml:space="preserve">or </w:t>
            </w:r>
            <w:proofErr w:type="spellStart"/>
            <w:r w:rsidR="006B280F">
              <w:rPr>
                <w:sz w:val="24"/>
                <w:szCs w:val="24"/>
              </w:rPr>
              <w:t>analyse</w:t>
            </w:r>
            <w:proofErr w:type="spellEnd"/>
            <w:r w:rsidR="006B280F">
              <w:rPr>
                <w:sz w:val="24"/>
                <w:szCs w:val="24"/>
              </w:rPr>
              <w:t xml:space="preserve"> data</w:t>
            </w:r>
            <w:r>
              <w:rPr>
                <w:sz w:val="24"/>
                <w:szCs w:val="24"/>
              </w:rPr>
              <w:t xml:space="preserve"> from another angle which I need to pick-up. For example, how can I look at multiple leave types and compare across many different industries beyond simple descriptive </w:t>
            </w:r>
            <w:proofErr w:type="spellStart"/>
            <w:r>
              <w:rPr>
                <w:sz w:val="24"/>
                <w:szCs w:val="24"/>
              </w:rPr>
              <w:t>visualisations</w:t>
            </w:r>
            <w:proofErr w:type="spellEnd"/>
            <w:r>
              <w:rPr>
                <w:sz w:val="24"/>
                <w:szCs w:val="24"/>
              </w:rPr>
              <w:t xml:space="preserve"> – maybe unsupervised learning methods to cluster the different groupings would be a better analysis technique to elucidate interesting findings.</w:t>
            </w:r>
          </w:p>
          <w:p w14:paraId="0D883E34" w14:textId="77777777" w:rsidR="006B280F" w:rsidRDefault="006B280F" w:rsidP="00D7365F">
            <w:pPr>
              <w:rPr>
                <w:sz w:val="24"/>
                <w:szCs w:val="24"/>
              </w:rPr>
            </w:pPr>
          </w:p>
          <w:p w14:paraId="6A57E71F" w14:textId="1A4855A2" w:rsidR="00600CE4" w:rsidRDefault="006B280F" w:rsidP="00D7365F">
            <w:pPr>
              <w:rPr>
                <w:sz w:val="24"/>
                <w:szCs w:val="24"/>
              </w:rPr>
            </w:pPr>
            <w:r>
              <w:rPr>
                <w:sz w:val="24"/>
                <w:szCs w:val="24"/>
              </w:rPr>
              <w:t>In addition, great data analysts are not just people with good technical skillsets. They are also equipped with a deep understanding of the business context. This comes with experience in the industry/field they are in, which will help tease out more meaningful insights from analysis, and this is a level which I strive to achieve in the long-term.</w:t>
            </w:r>
          </w:p>
          <w:p w14:paraId="06222A4A" w14:textId="77777777" w:rsidR="00600CE4" w:rsidRDefault="00600CE4" w:rsidP="00D7365F">
            <w:pPr>
              <w:rPr>
                <w:sz w:val="24"/>
                <w:szCs w:val="24"/>
              </w:rPr>
            </w:pPr>
          </w:p>
        </w:tc>
      </w:tr>
    </w:tbl>
    <w:p w14:paraId="36A367C2" w14:textId="77777777" w:rsidR="00DB458F" w:rsidRDefault="00DB458F" w:rsidP="00DB458F">
      <w:pPr>
        <w:rPr>
          <w:sz w:val="24"/>
          <w:szCs w:val="24"/>
        </w:rPr>
      </w:pPr>
    </w:p>
    <w:p w14:paraId="2AC7B4F3" w14:textId="75C078A2" w:rsidR="00DB458F" w:rsidRDefault="00DB458F">
      <w:pPr>
        <w:rPr>
          <w:sz w:val="24"/>
          <w:szCs w:val="24"/>
        </w:rPr>
      </w:pPr>
      <w:r>
        <w:rPr>
          <w:sz w:val="24"/>
          <w:szCs w:val="24"/>
        </w:rPr>
        <w:t xml:space="preserve">After finishing the PDC1 of your Specialist Diploma, which do you think you prefer or is stronger at? The Statistics or Programming portion? How has this </w:t>
      </w:r>
      <w:proofErr w:type="spellStart"/>
      <w:r>
        <w:rPr>
          <w:sz w:val="24"/>
          <w:szCs w:val="24"/>
        </w:rPr>
        <w:t>realisation</w:t>
      </w:r>
      <w:proofErr w:type="spellEnd"/>
      <w:r>
        <w:rPr>
          <w:sz w:val="24"/>
          <w:szCs w:val="24"/>
        </w:rPr>
        <w:t xml:space="preserve"> affected your mindset of a Data Science job?</w:t>
      </w:r>
      <w:r w:rsidR="00F10E8D">
        <w:rPr>
          <w:sz w:val="24"/>
          <w:szCs w:val="24"/>
        </w:rPr>
        <w:t xml:space="preserve"> Do you enjoy a Data Science role that mainly involves application of lots of statistical concepts (improving predictive algorithms for instance) or one that requires a lot of programming (e.g. code to acquire or clean data) or perhaps both equally excite you? </w:t>
      </w:r>
      <w:r w:rsidR="00F10E8D" w:rsidRPr="00F10E8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D4DEEF8" w14:textId="77777777" w:rsidR="00F10E8D" w:rsidRPr="00DB458F" w:rsidRDefault="00F10E8D">
      <w:pPr>
        <w:rPr>
          <w:sz w:val="24"/>
          <w:szCs w:val="24"/>
        </w:rPr>
      </w:pPr>
    </w:p>
    <w:tbl>
      <w:tblPr>
        <w:tblStyle w:val="TableGrid"/>
        <w:tblW w:w="0" w:type="auto"/>
        <w:tblLook w:val="04A0" w:firstRow="1" w:lastRow="0" w:firstColumn="1" w:lastColumn="0" w:noHBand="0" w:noVBand="1"/>
      </w:tblPr>
      <w:tblGrid>
        <w:gridCol w:w="10450"/>
      </w:tblGrid>
      <w:tr w:rsidR="00F82DAE" w14:paraId="57AF62B5" w14:textId="77777777" w:rsidTr="00D7365F">
        <w:tc>
          <w:tcPr>
            <w:tcW w:w="10450" w:type="dxa"/>
          </w:tcPr>
          <w:p w14:paraId="4BAF6447" w14:textId="2BE96E19" w:rsidR="00F82DAE" w:rsidRDefault="006B280F" w:rsidP="00F82DAE">
            <w:pPr>
              <w:rPr>
                <w:sz w:val="24"/>
                <w:szCs w:val="24"/>
              </w:rPr>
            </w:pPr>
            <w:r>
              <w:rPr>
                <w:sz w:val="24"/>
                <w:szCs w:val="24"/>
              </w:rPr>
              <w:t>I like both aspects and I think I’m stronger in the programming portion because I often forget about the details of statistics because it’s very theoretical.</w:t>
            </w:r>
            <w:r w:rsidR="00AA60AD">
              <w:rPr>
                <w:sz w:val="24"/>
                <w:szCs w:val="24"/>
              </w:rPr>
              <w:t xml:space="preserve"> Regardless, I’m eager to expand my theoretical depth to deepen my understanding of predictive modelling in the next semester. </w:t>
            </w:r>
          </w:p>
          <w:p w14:paraId="01CAAF30" w14:textId="0A125D57" w:rsidR="00F82DAE" w:rsidRDefault="00F82DAE" w:rsidP="00F82DAE">
            <w:pPr>
              <w:rPr>
                <w:sz w:val="24"/>
                <w:szCs w:val="24"/>
              </w:rPr>
            </w:pPr>
          </w:p>
        </w:tc>
      </w:tr>
    </w:tbl>
    <w:p w14:paraId="10EC52E5" w14:textId="5534D915" w:rsidR="00DB458F" w:rsidRDefault="00DB458F"/>
    <w:p w14:paraId="71732867" w14:textId="5F7ADB25" w:rsidR="00DB458F" w:rsidRDefault="00DB458F" w:rsidP="00DB458F">
      <w:pPr>
        <w:rPr>
          <w:sz w:val="24"/>
          <w:szCs w:val="24"/>
        </w:rPr>
      </w:pPr>
      <w:r>
        <w:rPr>
          <w:sz w:val="24"/>
          <w:szCs w:val="24"/>
        </w:rPr>
        <w:t>Are there any useful skills that you gained from this module? Share how you think the skills you learnt from this module can be applied in your current job or in a future career / job change.</w:t>
      </w:r>
    </w:p>
    <w:p w14:paraId="6778D5D1" w14:textId="77777777" w:rsidR="00DB458F" w:rsidRDefault="00DB458F"/>
    <w:tbl>
      <w:tblPr>
        <w:tblStyle w:val="TableGrid"/>
        <w:tblW w:w="0" w:type="auto"/>
        <w:tblLook w:val="04A0" w:firstRow="1" w:lastRow="0" w:firstColumn="1" w:lastColumn="0" w:noHBand="0" w:noVBand="1"/>
      </w:tblPr>
      <w:tblGrid>
        <w:gridCol w:w="10450"/>
      </w:tblGrid>
      <w:tr w:rsidR="00F82DAE" w14:paraId="064613FF" w14:textId="77777777" w:rsidTr="00D7365F">
        <w:tc>
          <w:tcPr>
            <w:tcW w:w="10450" w:type="dxa"/>
          </w:tcPr>
          <w:p w14:paraId="39851AA3" w14:textId="28074914" w:rsidR="00F82DAE" w:rsidRDefault="00AA60AD" w:rsidP="00F82DAE">
            <w:pPr>
              <w:rPr>
                <w:sz w:val="24"/>
                <w:szCs w:val="24"/>
              </w:rPr>
            </w:pPr>
            <w:r>
              <w:rPr>
                <w:sz w:val="24"/>
                <w:szCs w:val="24"/>
              </w:rPr>
              <w:t xml:space="preserve">The analytical thinking gained from the two CAs really challenged me to come up with a coherent narrative for analysis. It’s simple to </w:t>
            </w:r>
            <w:proofErr w:type="spellStart"/>
            <w:r>
              <w:rPr>
                <w:sz w:val="24"/>
                <w:szCs w:val="24"/>
              </w:rPr>
              <w:t>analyse</w:t>
            </w:r>
            <w:proofErr w:type="spellEnd"/>
            <w:r>
              <w:rPr>
                <w:sz w:val="24"/>
                <w:szCs w:val="24"/>
              </w:rPr>
              <w:t xml:space="preserve"> datasets in silos, but very difficult to piece together a convincing and meaningful story to answer a question with business/real-world implications.</w:t>
            </w:r>
          </w:p>
          <w:p w14:paraId="54ABD630" w14:textId="77777777" w:rsidR="00F82DAE" w:rsidRDefault="00F82DAE" w:rsidP="00F82DAE">
            <w:pPr>
              <w:rPr>
                <w:sz w:val="24"/>
                <w:szCs w:val="24"/>
              </w:rPr>
            </w:pPr>
          </w:p>
          <w:p w14:paraId="0AA9BCE8" w14:textId="73FB7867" w:rsidR="00AA60AD" w:rsidRDefault="00AA60AD" w:rsidP="00F82DAE">
            <w:pPr>
              <w:rPr>
                <w:sz w:val="24"/>
                <w:szCs w:val="24"/>
              </w:rPr>
            </w:pPr>
            <w:r>
              <w:rPr>
                <w:sz w:val="24"/>
                <w:szCs w:val="24"/>
              </w:rPr>
              <w:t xml:space="preserve">Besides that, technical skills from </w:t>
            </w:r>
            <w:proofErr w:type="spellStart"/>
            <w:r>
              <w:rPr>
                <w:sz w:val="24"/>
                <w:szCs w:val="24"/>
              </w:rPr>
              <w:t>visualisation</w:t>
            </w:r>
            <w:proofErr w:type="spellEnd"/>
            <w:r>
              <w:rPr>
                <w:sz w:val="24"/>
                <w:szCs w:val="24"/>
              </w:rPr>
              <w:t xml:space="preserve"> libraries, pandas, </w:t>
            </w:r>
            <w:proofErr w:type="spellStart"/>
            <w:r>
              <w:rPr>
                <w:sz w:val="24"/>
                <w:szCs w:val="24"/>
              </w:rPr>
              <w:t>numpy</w:t>
            </w:r>
            <w:proofErr w:type="spellEnd"/>
            <w:r>
              <w:rPr>
                <w:sz w:val="24"/>
                <w:szCs w:val="24"/>
              </w:rPr>
              <w:t xml:space="preserve"> (I neglected this because I often used pandas which was more straightforward), MySQL and MongoDB will definitely help me in the workplace for data cleaning, extraction, and analysis.</w:t>
            </w:r>
          </w:p>
          <w:p w14:paraId="75B39AC9" w14:textId="64437595" w:rsidR="00F82DAE" w:rsidRDefault="00F82DAE" w:rsidP="00F82DAE">
            <w:pPr>
              <w:rPr>
                <w:sz w:val="24"/>
                <w:szCs w:val="24"/>
              </w:rPr>
            </w:pPr>
          </w:p>
        </w:tc>
      </w:tr>
    </w:tbl>
    <w:p w14:paraId="69E1EDE1" w14:textId="1B6FB153" w:rsidR="00DB458F" w:rsidRDefault="00DB458F"/>
    <w:p w14:paraId="48F15DB2" w14:textId="77777777" w:rsidR="00DB458F" w:rsidRDefault="00DB458F" w:rsidP="00DB458F">
      <w:pPr>
        <w:rPr>
          <w:sz w:val="24"/>
          <w:szCs w:val="24"/>
        </w:rPr>
      </w:pPr>
      <w:r>
        <w:rPr>
          <w:sz w:val="24"/>
          <w:szCs w:val="24"/>
        </w:rPr>
        <w:t>What was not taught in this module, but you wish to learn? How do you plan to learn these missing skills?</w:t>
      </w:r>
    </w:p>
    <w:p w14:paraId="6EA45B0A" w14:textId="77777777" w:rsidR="00DB458F" w:rsidRDefault="00DB458F" w:rsidP="00DB458F"/>
    <w:tbl>
      <w:tblPr>
        <w:tblStyle w:val="TableGrid"/>
        <w:tblW w:w="0" w:type="auto"/>
        <w:tblLook w:val="04A0" w:firstRow="1" w:lastRow="0" w:firstColumn="1" w:lastColumn="0" w:noHBand="0" w:noVBand="1"/>
      </w:tblPr>
      <w:tblGrid>
        <w:gridCol w:w="10450"/>
      </w:tblGrid>
      <w:tr w:rsidR="00DB458F" w14:paraId="55D7ACD7" w14:textId="77777777" w:rsidTr="00317BB3">
        <w:tc>
          <w:tcPr>
            <w:tcW w:w="10450" w:type="dxa"/>
          </w:tcPr>
          <w:p w14:paraId="413C5419" w14:textId="42730984" w:rsidR="00130514" w:rsidRDefault="00130514" w:rsidP="00317BB3">
            <w:pPr>
              <w:rPr>
                <w:sz w:val="24"/>
                <w:szCs w:val="24"/>
              </w:rPr>
            </w:pPr>
            <w:r>
              <w:rPr>
                <w:sz w:val="24"/>
                <w:szCs w:val="24"/>
              </w:rPr>
              <w:t>Date-time manipulation in python which will probably be a common use case in the workplace.</w:t>
            </w:r>
          </w:p>
          <w:p w14:paraId="6CBAD058" w14:textId="1F8205C0" w:rsidR="00DB458F" w:rsidRDefault="00130514" w:rsidP="00317BB3">
            <w:pPr>
              <w:rPr>
                <w:sz w:val="24"/>
                <w:szCs w:val="24"/>
              </w:rPr>
            </w:pPr>
            <w:r>
              <w:rPr>
                <w:sz w:val="24"/>
                <w:szCs w:val="24"/>
              </w:rPr>
              <w:t xml:space="preserve">Statistical testing in python would be helpful as well. Self-learn on </w:t>
            </w:r>
            <w:proofErr w:type="spellStart"/>
            <w:r>
              <w:rPr>
                <w:sz w:val="24"/>
                <w:szCs w:val="24"/>
              </w:rPr>
              <w:t>datacamp</w:t>
            </w:r>
            <w:proofErr w:type="spellEnd"/>
            <w:r>
              <w:rPr>
                <w:sz w:val="24"/>
                <w:szCs w:val="24"/>
              </w:rPr>
              <w:t xml:space="preserve"> on by googling.</w:t>
            </w:r>
          </w:p>
        </w:tc>
      </w:tr>
    </w:tbl>
    <w:p w14:paraId="4E0E8B19" w14:textId="77777777" w:rsidR="00DB458F" w:rsidRDefault="00DB458F" w:rsidP="00DB458F">
      <w:pPr>
        <w:rPr>
          <w:sz w:val="24"/>
          <w:szCs w:val="24"/>
        </w:rPr>
      </w:pPr>
    </w:p>
    <w:p w14:paraId="30EF496D" w14:textId="77777777" w:rsidR="00567F06" w:rsidRPr="007F32C9" w:rsidRDefault="00567F06" w:rsidP="00567F06">
      <w:pPr>
        <w:rPr>
          <w:b/>
          <w:color w:val="FF0000"/>
          <w:sz w:val="24"/>
          <w:szCs w:val="24"/>
        </w:rPr>
      </w:pPr>
    </w:p>
    <w:p w14:paraId="1FAC820A" w14:textId="6424BCBB" w:rsidR="00567F06" w:rsidRPr="00421088" w:rsidRDefault="00567F06" w:rsidP="00421088">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sectPr w:rsidR="00567F06" w:rsidRPr="00421088" w:rsidSect="00E36F6D">
      <w:headerReference w:type="default" r:id="rId8"/>
      <w:footerReference w:type="default" r:id="rId9"/>
      <w:pgSz w:w="11900" w:h="16840"/>
      <w:pgMar w:top="720" w:right="720" w:bottom="720" w:left="7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D236C" w14:textId="77777777" w:rsidR="00EA3DCF" w:rsidRDefault="00EA3DCF" w:rsidP="007D5377">
      <w:r>
        <w:separator/>
      </w:r>
    </w:p>
  </w:endnote>
  <w:endnote w:type="continuationSeparator" w:id="0">
    <w:p w14:paraId="7DCC1AAE" w14:textId="77777777" w:rsidR="00EA3DCF" w:rsidRDefault="00EA3DCF"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706210"/>
      <w:docPartObj>
        <w:docPartGallery w:val="Page Numbers (Bottom of Page)"/>
        <w:docPartUnique/>
      </w:docPartObj>
    </w:sdtPr>
    <w:sdtEndPr>
      <w:rPr>
        <w:noProof/>
      </w:rPr>
    </w:sdtEndPr>
    <w:sdtContent>
      <w:p w14:paraId="2513514A" w14:textId="52896C64" w:rsidR="00E36F6D" w:rsidRDefault="00E36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A86F0" w14:textId="77777777" w:rsidR="00EA3DCF" w:rsidRDefault="00EA3DCF" w:rsidP="007D5377">
      <w:r>
        <w:separator/>
      </w:r>
    </w:p>
  </w:footnote>
  <w:footnote w:type="continuationSeparator" w:id="0">
    <w:p w14:paraId="5E763406" w14:textId="77777777" w:rsidR="00EA3DCF" w:rsidRDefault="00EA3DCF"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DC30F" w14:textId="77777777" w:rsidR="00E36F6D" w:rsidRDefault="00E36F6D" w:rsidP="00E36F6D">
    <w:pPr>
      <w:pStyle w:val="Header"/>
      <w:jc w:val="center"/>
    </w:pPr>
    <w:r>
      <w:rPr>
        <w:color w:val="7F7F7F"/>
        <w:sz w:val="16"/>
      </w:rPr>
      <w:t>Official (Open) – Non Sensitive</w:t>
    </w:r>
  </w:p>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6917694"/>
    <w:multiLevelType w:val="hybridMultilevel"/>
    <w:tmpl w:val="4F84CA0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72928159">
    <w:abstractNumId w:val="1"/>
  </w:num>
  <w:num w:numId="2" w16cid:durableId="631324801">
    <w:abstractNumId w:val="3"/>
  </w:num>
  <w:num w:numId="3" w16cid:durableId="1911189606">
    <w:abstractNumId w:val="0"/>
  </w:num>
  <w:num w:numId="4" w16cid:durableId="1578129945">
    <w:abstractNumId w:val="5"/>
  </w:num>
  <w:num w:numId="5" w16cid:durableId="919869143">
    <w:abstractNumId w:val="6"/>
  </w:num>
  <w:num w:numId="6" w16cid:durableId="1169638214">
    <w:abstractNumId w:val="6"/>
  </w:num>
  <w:num w:numId="7" w16cid:durableId="1605190064">
    <w:abstractNumId w:val="6"/>
  </w:num>
  <w:num w:numId="8" w16cid:durableId="719550579">
    <w:abstractNumId w:val="2"/>
  </w:num>
  <w:num w:numId="9" w16cid:durableId="2043239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B7469"/>
    <w:rsid w:val="00106DA7"/>
    <w:rsid w:val="001236AD"/>
    <w:rsid w:val="00130514"/>
    <w:rsid w:val="00130963"/>
    <w:rsid w:val="0013628D"/>
    <w:rsid w:val="001666F2"/>
    <w:rsid w:val="001B3EFC"/>
    <w:rsid w:val="001B46AA"/>
    <w:rsid w:val="001D4DA3"/>
    <w:rsid w:val="002037B6"/>
    <w:rsid w:val="00234B64"/>
    <w:rsid w:val="00245252"/>
    <w:rsid w:val="0026451A"/>
    <w:rsid w:val="002A64EC"/>
    <w:rsid w:val="002C7163"/>
    <w:rsid w:val="002E37E5"/>
    <w:rsid w:val="002E5842"/>
    <w:rsid w:val="00314AAB"/>
    <w:rsid w:val="0031622D"/>
    <w:rsid w:val="0034225C"/>
    <w:rsid w:val="00343D19"/>
    <w:rsid w:val="00346EDA"/>
    <w:rsid w:val="003565D5"/>
    <w:rsid w:val="0036094D"/>
    <w:rsid w:val="0036164A"/>
    <w:rsid w:val="003657A2"/>
    <w:rsid w:val="00367653"/>
    <w:rsid w:val="00386CCE"/>
    <w:rsid w:val="003875FA"/>
    <w:rsid w:val="003D0653"/>
    <w:rsid w:val="00411B8B"/>
    <w:rsid w:val="00421088"/>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5E4351"/>
    <w:rsid w:val="00600990"/>
    <w:rsid w:val="00600CE4"/>
    <w:rsid w:val="00605567"/>
    <w:rsid w:val="00611E5B"/>
    <w:rsid w:val="0069536B"/>
    <w:rsid w:val="006A1739"/>
    <w:rsid w:val="006B1551"/>
    <w:rsid w:val="006B280F"/>
    <w:rsid w:val="006D14DD"/>
    <w:rsid w:val="006E192E"/>
    <w:rsid w:val="00703279"/>
    <w:rsid w:val="00704E41"/>
    <w:rsid w:val="00706CE8"/>
    <w:rsid w:val="00736398"/>
    <w:rsid w:val="00736CA0"/>
    <w:rsid w:val="0074790A"/>
    <w:rsid w:val="00783009"/>
    <w:rsid w:val="00784694"/>
    <w:rsid w:val="007A3F8B"/>
    <w:rsid w:val="007B17CE"/>
    <w:rsid w:val="007D5377"/>
    <w:rsid w:val="007F32C9"/>
    <w:rsid w:val="00805D8C"/>
    <w:rsid w:val="0081312A"/>
    <w:rsid w:val="008434A2"/>
    <w:rsid w:val="00847B64"/>
    <w:rsid w:val="00852655"/>
    <w:rsid w:val="00860711"/>
    <w:rsid w:val="008D3560"/>
    <w:rsid w:val="00945494"/>
    <w:rsid w:val="0096290A"/>
    <w:rsid w:val="00964A74"/>
    <w:rsid w:val="00966C89"/>
    <w:rsid w:val="00975E8E"/>
    <w:rsid w:val="009968C2"/>
    <w:rsid w:val="009979A8"/>
    <w:rsid w:val="009B4078"/>
    <w:rsid w:val="009F62EF"/>
    <w:rsid w:val="009F7FE0"/>
    <w:rsid w:val="00A30D1C"/>
    <w:rsid w:val="00A4081D"/>
    <w:rsid w:val="00A50336"/>
    <w:rsid w:val="00A525BE"/>
    <w:rsid w:val="00AA60AD"/>
    <w:rsid w:val="00AB1E7F"/>
    <w:rsid w:val="00AC087C"/>
    <w:rsid w:val="00AE7A62"/>
    <w:rsid w:val="00B07011"/>
    <w:rsid w:val="00B12591"/>
    <w:rsid w:val="00B16C7A"/>
    <w:rsid w:val="00B24C5F"/>
    <w:rsid w:val="00B42EC0"/>
    <w:rsid w:val="00B779E9"/>
    <w:rsid w:val="00B92E13"/>
    <w:rsid w:val="00B96DD8"/>
    <w:rsid w:val="00BB6845"/>
    <w:rsid w:val="00C030A1"/>
    <w:rsid w:val="00C0334C"/>
    <w:rsid w:val="00C11683"/>
    <w:rsid w:val="00C24E08"/>
    <w:rsid w:val="00C35D3A"/>
    <w:rsid w:val="00C6105D"/>
    <w:rsid w:val="00C675AA"/>
    <w:rsid w:val="00C701A7"/>
    <w:rsid w:val="00C74F95"/>
    <w:rsid w:val="00C75891"/>
    <w:rsid w:val="00C97078"/>
    <w:rsid w:val="00CA5CE0"/>
    <w:rsid w:val="00CB1CC4"/>
    <w:rsid w:val="00CD628A"/>
    <w:rsid w:val="00CD69A8"/>
    <w:rsid w:val="00CD7666"/>
    <w:rsid w:val="00CD7A07"/>
    <w:rsid w:val="00CE231A"/>
    <w:rsid w:val="00CE34B9"/>
    <w:rsid w:val="00D23BB5"/>
    <w:rsid w:val="00D2532C"/>
    <w:rsid w:val="00D43E37"/>
    <w:rsid w:val="00D61926"/>
    <w:rsid w:val="00D9540F"/>
    <w:rsid w:val="00DB274D"/>
    <w:rsid w:val="00DB458F"/>
    <w:rsid w:val="00DD62E7"/>
    <w:rsid w:val="00DF1ED6"/>
    <w:rsid w:val="00E352BA"/>
    <w:rsid w:val="00E355EC"/>
    <w:rsid w:val="00E36F6D"/>
    <w:rsid w:val="00E42F8D"/>
    <w:rsid w:val="00E54D40"/>
    <w:rsid w:val="00E55FF6"/>
    <w:rsid w:val="00E9230A"/>
    <w:rsid w:val="00E9683A"/>
    <w:rsid w:val="00EA3DCF"/>
    <w:rsid w:val="00EB2262"/>
    <w:rsid w:val="00EC4981"/>
    <w:rsid w:val="00EE1432"/>
    <w:rsid w:val="00EF2FE4"/>
    <w:rsid w:val="00F10E8D"/>
    <w:rsid w:val="00F16DD5"/>
    <w:rsid w:val="00F24D13"/>
    <w:rsid w:val="00F37FDC"/>
    <w:rsid w:val="00F44498"/>
    <w:rsid w:val="00F6487D"/>
    <w:rsid w:val="00F81D57"/>
    <w:rsid w:val="00F82DAE"/>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6256">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3E98-76BF-4067-9376-81D8B787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80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Keith Sng</cp:lastModifiedBy>
  <cp:revision>42</cp:revision>
  <dcterms:created xsi:type="dcterms:W3CDTF">2016-08-10T03:10:00Z</dcterms:created>
  <dcterms:modified xsi:type="dcterms:W3CDTF">2024-08-04T04:12:00Z</dcterms:modified>
</cp:coreProperties>
</file>